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435"/>
        <w:tblW w:w="13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First table contains information about name and date. Second table contains homework schedule"/>
      </w:tblPr>
      <w:tblGrid>
        <w:gridCol w:w="6848"/>
        <w:gridCol w:w="6832"/>
      </w:tblGrid>
      <w:tr w:rsidR="00680EF1" w:rsidRPr="00EC256D" w14:paraId="7531EE8D" w14:textId="77777777" w:rsidTr="00680EF1">
        <w:trPr>
          <w:trHeight w:val="284"/>
        </w:trPr>
        <w:tc>
          <w:tcPr>
            <w:tcW w:w="6848" w:type="dxa"/>
            <w:tcMar>
              <w:bottom w:w="216" w:type="dxa"/>
            </w:tcMar>
          </w:tcPr>
          <w:p w14:paraId="78EAD980" w14:textId="21356659" w:rsidR="00680EF1" w:rsidRDefault="00680EF1" w:rsidP="00680EF1">
            <w:pPr>
              <w:pStyle w:val="Heading1"/>
              <w:jc w:val="center"/>
            </w:pPr>
          </w:p>
        </w:tc>
        <w:tc>
          <w:tcPr>
            <w:tcW w:w="6832" w:type="dxa"/>
            <w:tcMar>
              <w:bottom w:w="216" w:type="dxa"/>
            </w:tcMar>
          </w:tcPr>
          <w:p w14:paraId="64A6FC82" w14:textId="66598A60" w:rsidR="00680EF1" w:rsidRPr="00EC256D" w:rsidRDefault="00680EF1" w:rsidP="00680EF1">
            <w:pPr>
              <w:pStyle w:val="Heading2"/>
            </w:pPr>
          </w:p>
        </w:tc>
      </w:tr>
    </w:tbl>
    <w:tbl>
      <w:tblPr>
        <w:tblpPr w:leftFromText="180" w:rightFromText="180" w:tblpY="480"/>
        <w:tblW w:w="14103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  <w:tblDescription w:val="First table contains information about name and date. Second table contains homework schedule"/>
      </w:tblPr>
      <w:tblGrid>
        <w:gridCol w:w="1601"/>
        <w:gridCol w:w="1786"/>
        <w:gridCol w:w="1786"/>
        <w:gridCol w:w="1786"/>
        <w:gridCol w:w="1786"/>
        <w:gridCol w:w="1786"/>
        <w:gridCol w:w="1786"/>
        <w:gridCol w:w="1786"/>
      </w:tblGrid>
      <w:tr w:rsidR="00035F51" w:rsidRPr="00680EF1" w14:paraId="240DF749" w14:textId="77777777" w:rsidTr="00680EF1">
        <w:trPr>
          <w:trHeight w:val="420"/>
          <w:tblHeader/>
        </w:trPr>
        <w:tc>
          <w:tcPr>
            <w:tcW w:w="1601" w:type="dxa"/>
            <w:shd w:val="clear" w:color="auto" w:fill="DAEEF3" w:themeFill="accent5" w:themeFillTint="33"/>
            <w:vAlign w:val="center"/>
          </w:tcPr>
          <w:p w14:paraId="17998392" w14:textId="285AA2A7" w:rsidR="00BC6536" w:rsidRPr="00680EF1" w:rsidRDefault="00BC6536" w:rsidP="00680EF1">
            <w:pPr>
              <w:pStyle w:val="Heading3"/>
              <w:rPr>
                <w:u w:val="single"/>
              </w:rPr>
            </w:pP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775944B0" w14:textId="39540D7C" w:rsidR="00BC6536" w:rsidRPr="00680EF1" w:rsidRDefault="00680EF1" w:rsidP="00680EF1">
            <w:pPr>
              <w:pStyle w:val="Heading3"/>
            </w:pPr>
            <w:r w:rsidRPr="00680EF1">
              <w:t>1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36AD0D2C" w14:textId="68961BD2" w:rsidR="00BC6536" w:rsidRPr="00680EF1" w:rsidRDefault="00680EF1" w:rsidP="00680EF1">
            <w:pPr>
              <w:pStyle w:val="Heading3"/>
            </w:pPr>
            <w:r w:rsidRPr="00680EF1">
              <w:t>2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27DF26EE" w14:textId="61B635F5" w:rsidR="00BC6536" w:rsidRPr="00680EF1" w:rsidRDefault="00680EF1" w:rsidP="00680EF1">
            <w:pPr>
              <w:pStyle w:val="Heading3"/>
            </w:pPr>
            <w:r w:rsidRPr="00680EF1">
              <w:t>3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36E5390D" w14:textId="2640DCB6" w:rsidR="00BC6536" w:rsidRPr="00680EF1" w:rsidRDefault="00680EF1" w:rsidP="00680EF1">
            <w:pPr>
              <w:pStyle w:val="Heading3"/>
            </w:pPr>
            <w:r w:rsidRPr="00680EF1">
              <w:t>4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12CA713B" w14:textId="215FEA64" w:rsidR="00BC6536" w:rsidRPr="00680EF1" w:rsidRDefault="00680EF1" w:rsidP="00680EF1">
            <w:pPr>
              <w:pStyle w:val="Heading3"/>
            </w:pPr>
            <w:r w:rsidRPr="00680EF1">
              <w:t>5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7B669F2D" w14:textId="77AFC19C" w:rsidR="00BC6536" w:rsidRPr="00680EF1" w:rsidRDefault="00680EF1" w:rsidP="00680EF1">
            <w:pPr>
              <w:pStyle w:val="Heading3"/>
            </w:pPr>
            <w:r w:rsidRPr="00680EF1">
              <w:t>6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2AF56AC6" w14:textId="2CA38239" w:rsidR="00BC6536" w:rsidRPr="00680EF1" w:rsidRDefault="00680EF1" w:rsidP="00680EF1">
            <w:pPr>
              <w:pStyle w:val="Heading3"/>
            </w:pPr>
            <w:r w:rsidRPr="00680EF1">
              <w:t>7</w:t>
            </w:r>
          </w:p>
        </w:tc>
      </w:tr>
      <w:tr w:rsidR="00035F51" w:rsidRPr="000A2B55" w14:paraId="52E85F47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46D47EB1" w14:textId="6E8A1EFC" w:rsidR="00BC6536" w:rsidRPr="000A2B55" w:rsidRDefault="00680EF1" w:rsidP="00680EF1">
            <w:pPr>
              <w:pStyle w:val="Heading3"/>
            </w:pPr>
            <w:r>
              <w:t>Monday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610D179A" w14:textId="504A5CFD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4E4F5DD7" w14:textId="66907E4E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55CFD45A" w14:textId="016DA646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211252F8" w14:textId="4158A98F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5705B881" w14:textId="573257A1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1184007D" w14:textId="091A7620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101363CD" w14:textId="381E9A83" w:rsidR="00BC6536" w:rsidRPr="000A2B55" w:rsidRDefault="00BC6536" w:rsidP="00680EF1"/>
        </w:tc>
      </w:tr>
      <w:tr w:rsidR="000A2B55" w:rsidRPr="000A2B55" w14:paraId="215C1868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379BFC49" w14:textId="50EE9227" w:rsidR="00BC6536" w:rsidRPr="000A2B55" w:rsidRDefault="00680EF1" w:rsidP="00680EF1">
            <w:pPr>
              <w:pStyle w:val="Heading3"/>
            </w:pPr>
            <w:r>
              <w:t>Tuesday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762A6005" w14:textId="157E1865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52B2A869" w14:textId="5D25FD95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2AF3A315" w14:textId="6394C3BC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5FC4156C" w14:textId="030EA320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0076C44D" w14:textId="4D6DA98F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67557F4F" w14:textId="4369D06C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5601E286" w14:textId="1AB240BA" w:rsidR="00BC6536" w:rsidRPr="000A2B55" w:rsidRDefault="00BC6536" w:rsidP="00680EF1"/>
        </w:tc>
      </w:tr>
      <w:tr w:rsidR="00035F51" w:rsidRPr="000A2B55" w14:paraId="2D99CA68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65210C92" w14:textId="2010473D" w:rsidR="00BC6536" w:rsidRPr="000A2B55" w:rsidRDefault="00680EF1" w:rsidP="00680EF1">
            <w:pPr>
              <w:pStyle w:val="Heading3"/>
            </w:pPr>
            <w:r>
              <w:t>Wednesday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3FEC1F1F" w14:textId="312E2823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6072B92F" w14:textId="4FD4C8F4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2C372082" w14:textId="5775734A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59E6EC4C" w14:textId="501F2FB1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0B040DFB" w14:textId="0072D342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35991F04" w14:textId="10A7624D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4E47A535" w14:textId="770B8983" w:rsidR="00BC6536" w:rsidRPr="000A2B55" w:rsidRDefault="00BC6536" w:rsidP="00680EF1"/>
        </w:tc>
      </w:tr>
      <w:tr w:rsidR="00035F51" w:rsidRPr="000A2B55" w14:paraId="78B76407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7FF6BDB0" w14:textId="231B6B69" w:rsidR="00BC6536" w:rsidRPr="000A2B55" w:rsidRDefault="00680EF1" w:rsidP="00680EF1">
            <w:pPr>
              <w:pStyle w:val="Heading3"/>
            </w:pPr>
            <w:r>
              <w:t>Thursday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37D7F4D6" w14:textId="4CAF93C9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72D87ECB" w14:textId="4B105592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768535C4" w14:textId="78AAC9E5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6F6CA280" w14:textId="40A0ECD7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35A303E8" w14:textId="60D403C1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49D9BB6A" w14:textId="030B3A9B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40F7AD12" w14:textId="24E868DA" w:rsidR="00BC6536" w:rsidRPr="000A2B55" w:rsidRDefault="00BC6536" w:rsidP="00680EF1"/>
        </w:tc>
      </w:tr>
      <w:tr w:rsidR="00035F51" w:rsidRPr="000A2B55" w14:paraId="7B530C7A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2E854E3D" w14:textId="463078C9" w:rsidR="00BC6536" w:rsidRPr="000A2B55" w:rsidRDefault="00680EF1" w:rsidP="00680EF1">
            <w:pPr>
              <w:pStyle w:val="Heading3"/>
            </w:pPr>
            <w:r>
              <w:t>Friday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4B175100" w14:textId="7D09B2C2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588B5AD8" w14:textId="2455722B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7528F53F" w14:textId="32C4008A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3F55577D" w14:textId="5B324669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480A3BF0" w14:textId="1C2F3C8A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4BAA44BF" w14:textId="29A43919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5E1C3611" w14:textId="5DF56157" w:rsidR="00BC6536" w:rsidRPr="000A2B55" w:rsidRDefault="00BC6536" w:rsidP="00680EF1"/>
        </w:tc>
      </w:tr>
      <w:tr w:rsidR="00035F51" w:rsidRPr="000A2B55" w14:paraId="624A9946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3C12B083" w14:textId="71707EB8" w:rsidR="00BC6536" w:rsidRPr="000A2B55" w:rsidRDefault="00680EF1" w:rsidP="00680EF1">
            <w:pPr>
              <w:pStyle w:val="Heading3"/>
            </w:pPr>
            <w:r>
              <w:t>Saturday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340A65BC" w14:textId="7A5F8688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0DEDB677" w14:textId="218159D2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737DAC8C" w14:textId="552C59E4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37517557" w14:textId="534D3D0F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4B0F5575" w14:textId="04F55868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264E54F4" w14:textId="7EAE6F6B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261DDA40" w14:textId="5C8F409B" w:rsidR="00BC6536" w:rsidRPr="000A2B55" w:rsidRDefault="00BC6536" w:rsidP="00680EF1"/>
        </w:tc>
      </w:tr>
      <w:tr w:rsidR="00035F51" w:rsidRPr="000A2B55" w14:paraId="162BDC80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62E6EBF8" w14:textId="29567EA2" w:rsidR="00BC6536" w:rsidRPr="000A2B55" w:rsidRDefault="00680EF1" w:rsidP="00680EF1">
            <w:pPr>
              <w:pStyle w:val="Heading3"/>
            </w:pPr>
            <w:r>
              <w:t>Sunday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4FF76541" w14:textId="552BAD04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60F4587C" w14:textId="05381FE1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18F38024" w14:textId="3605526E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5087988E" w14:textId="5DA24A32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7CF45141" w14:textId="3C427C2B" w:rsidR="00BC6536" w:rsidRPr="000A2B55" w:rsidRDefault="00BC6536" w:rsidP="00680EF1"/>
        </w:tc>
        <w:tc>
          <w:tcPr>
            <w:tcW w:w="1786" w:type="dxa"/>
            <w:shd w:val="clear" w:color="auto" w:fill="auto"/>
          </w:tcPr>
          <w:p w14:paraId="43DE2A5E" w14:textId="2626DEEA" w:rsidR="00BC6536" w:rsidRPr="000A2B55" w:rsidRDefault="00BC6536" w:rsidP="00680EF1"/>
        </w:tc>
        <w:tc>
          <w:tcPr>
            <w:tcW w:w="1786" w:type="dxa"/>
            <w:shd w:val="clear" w:color="auto" w:fill="F2F2F2" w:themeFill="background1" w:themeFillShade="F2"/>
          </w:tcPr>
          <w:p w14:paraId="3D0C2673" w14:textId="7E4B346B" w:rsidR="00BC6536" w:rsidRPr="000A2B55" w:rsidRDefault="00BC6536" w:rsidP="00680EF1"/>
        </w:tc>
      </w:tr>
    </w:tbl>
    <w:p w14:paraId="135304FD" w14:textId="6EEA6435" w:rsidR="00680EF1" w:rsidRDefault="00680EF1" w:rsidP="00B203D0">
      <w:r w:rsidRPr="00DD5F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57803" wp14:editId="3113308D">
                <wp:simplePos x="0" y="0"/>
                <wp:positionH relativeFrom="margin">
                  <wp:align>right</wp:align>
                </wp:positionH>
                <wp:positionV relativeFrom="paragraph">
                  <wp:posOffset>-376555</wp:posOffset>
                </wp:positionV>
                <wp:extent cx="7981950" cy="447675"/>
                <wp:effectExtent l="0" t="0" r="19050" b="28575"/>
                <wp:wrapNone/>
                <wp:docPr id="1580371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31256F" w14:textId="2F31FAA2" w:rsidR="00680EF1" w:rsidRPr="00680EF1" w:rsidRDefault="00680EF1" w:rsidP="00680E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0EF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Class I-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578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7.3pt;margin-top:-29.65pt;width:628.5pt;height:35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" fillcolor="white [3201]" strokecolor="white [3212]" strokeweight=".5pt">
                <v:textbox>
                  <w:txbxContent>
                    <w:p w14:paraId="4431256F" w14:textId="2F31FAA2" w:rsidR="00680EF1" w:rsidRPr="00680EF1" w:rsidRDefault="00680EF1" w:rsidP="00680E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80EF1">
                        <w:rPr>
                          <w:b/>
                          <w:bCs/>
                          <w:sz w:val="48"/>
                          <w:szCs w:val="48"/>
                        </w:rPr>
                        <w:t>Class I-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CF6191" w14:textId="77777777" w:rsidR="00680EF1" w:rsidRDefault="00680EF1" w:rsidP="00B203D0"/>
    <w:p w14:paraId="29515613" w14:textId="77777777" w:rsidR="00680EF1" w:rsidRDefault="00680EF1" w:rsidP="00B203D0"/>
    <w:p w14:paraId="6A5EA94F" w14:textId="77777777" w:rsidR="00680EF1" w:rsidRDefault="00680EF1" w:rsidP="00B203D0"/>
    <w:p w14:paraId="1C0BF867" w14:textId="77777777" w:rsidR="00680EF1" w:rsidRDefault="00680EF1" w:rsidP="00B203D0"/>
    <w:p w14:paraId="04F9D47B" w14:textId="77777777" w:rsidR="00680EF1" w:rsidRDefault="00680EF1" w:rsidP="00B203D0"/>
    <w:p w14:paraId="182E3AAF" w14:textId="77777777" w:rsidR="00680EF1" w:rsidRDefault="00680EF1" w:rsidP="00B203D0"/>
    <w:p w14:paraId="248F4F9A" w14:textId="5A493CE6" w:rsidR="00680EF1" w:rsidRDefault="00680EF1" w:rsidP="00B203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2281C" wp14:editId="1A702CC5">
                <wp:simplePos x="0" y="0"/>
                <wp:positionH relativeFrom="margin">
                  <wp:align>center</wp:align>
                </wp:positionH>
                <wp:positionV relativeFrom="paragraph">
                  <wp:posOffset>-219075</wp:posOffset>
                </wp:positionV>
                <wp:extent cx="7981950" cy="447675"/>
                <wp:effectExtent l="0" t="0" r="19050" b="28575"/>
                <wp:wrapNone/>
                <wp:docPr id="6351815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EB6679" w14:textId="258C0B9C" w:rsidR="00680EF1" w:rsidRPr="00680EF1" w:rsidRDefault="00680EF1" w:rsidP="00680E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0EF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Class I-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2281C" id="_x0000_s1027" type="#_x0000_t202" style="position:absolute;margin-left:0;margin-top:-17.25pt;width:628.5pt;height:35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" fillcolor="white [3201]" strokecolor="white [3212]" strokeweight=".5pt">
                <v:textbox>
                  <w:txbxContent>
                    <w:p w14:paraId="1BEB6679" w14:textId="258C0B9C" w:rsidR="00680EF1" w:rsidRPr="00680EF1" w:rsidRDefault="00680EF1" w:rsidP="00680E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80EF1">
                        <w:rPr>
                          <w:b/>
                          <w:bCs/>
                          <w:sz w:val="48"/>
                          <w:szCs w:val="48"/>
                        </w:rPr>
                        <w:t>Class I-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tblpY="660"/>
        <w:tblW w:w="14103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  <w:tblDescription w:val="First table contains information about name and date. Second table contains homework schedule"/>
      </w:tblPr>
      <w:tblGrid>
        <w:gridCol w:w="1601"/>
        <w:gridCol w:w="1786"/>
        <w:gridCol w:w="1786"/>
        <w:gridCol w:w="1786"/>
        <w:gridCol w:w="1786"/>
        <w:gridCol w:w="1786"/>
        <w:gridCol w:w="1786"/>
        <w:gridCol w:w="1786"/>
      </w:tblGrid>
      <w:tr w:rsidR="00680EF1" w:rsidRPr="00680EF1" w14:paraId="079A374D" w14:textId="77777777" w:rsidTr="00680EF1">
        <w:trPr>
          <w:trHeight w:val="420"/>
          <w:tblHeader/>
        </w:trPr>
        <w:tc>
          <w:tcPr>
            <w:tcW w:w="1601" w:type="dxa"/>
            <w:shd w:val="clear" w:color="auto" w:fill="DAEEF3" w:themeFill="accent5" w:themeFillTint="33"/>
            <w:vAlign w:val="center"/>
          </w:tcPr>
          <w:p w14:paraId="28ED82F7" w14:textId="77777777" w:rsidR="00680EF1" w:rsidRPr="00680EF1" w:rsidRDefault="00680EF1" w:rsidP="00680EF1">
            <w:pPr>
              <w:pStyle w:val="Heading3"/>
              <w:rPr>
                <w:u w:val="single"/>
              </w:rPr>
            </w:pP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3AC6042A" w14:textId="77777777" w:rsidR="00680EF1" w:rsidRPr="00680EF1" w:rsidRDefault="00680EF1" w:rsidP="00680EF1">
            <w:pPr>
              <w:pStyle w:val="Heading3"/>
            </w:pPr>
            <w:r w:rsidRPr="00680EF1">
              <w:t>1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599A8F34" w14:textId="77777777" w:rsidR="00680EF1" w:rsidRPr="00680EF1" w:rsidRDefault="00680EF1" w:rsidP="00680EF1">
            <w:pPr>
              <w:pStyle w:val="Heading3"/>
            </w:pPr>
            <w:r w:rsidRPr="00680EF1">
              <w:t>2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1974B6D4" w14:textId="77777777" w:rsidR="00680EF1" w:rsidRPr="00680EF1" w:rsidRDefault="00680EF1" w:rsidP="00680EF1">
            <w:pPr>
              <w:pStyle w:val="Heading3"/>
            </w:pPr>
            <w:r w:rsidRPr="00680EF1">
              <w:t>3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2D969CF0" w14:textId="77777777" w:rsidR="00680EF1" w:rsidRPr="00680EF1" w:rsidRDefault="00680EF1" w:rsidP="00680EF1">
            <w:pPr>
              <w:pStyle w:val="Heading3"/>
            </w:pPr>
            <w:r w:rsidRPr="00680EF1">
              <w:t>4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060F6654" w14:textId="77777777" w:rsidR="00680EF1" w:rsidRPr="00680EF1" w:rsidRDefault="00680EF1" w:rsidP="00680EF1">
            <w:pPr>
              <w:pStyle w:val="Heading3"/>
            </w:pPr>
            <w:r w:rsidRPr="00680EF1">
              <w:t>5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17D54E67" w14:textId="77777777" w:rsidR="00680EF1" w:rsidRPr="00680EF1" w:rsidRDefault="00680EF1" w:rsidP="00680EF1">
            <w:pPr>
              <w:pStyle w:val="Heading3"/>
            </w:pPr>
            <w:r w:rsidRPr="00680EF1">
              <w:t>6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6D2D8D7F" w14:textId="77777777" w:rsidR="00680EF1" w:rsidRPr="00680EF1" w:rsidRDefault="00680EF1" w:rsidP="00680EF1">
            <w:pPr>
              <w:pStyle w:val="Heading3"/>
            </w:pPr>
            <w:r w:rsidRPr="00680EF1">
              <w:t>7</w:t>
            </w:r>
          </w:p>
        </w:tc>
      </w:tr>
      <w:tr w:rsidR="00680EF1" w:rsidRPr="000A2B55" w14:paraId="00D51275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424849AF" w14:textId="77777777" w:rsidR="00680EF1" w:rsidRPr="000A2B55" w:rsidRDefault="00680EF1" w:rsidP="00680EF1">
            <w:pPr>
              <w:pStyle w:val="Heading3"/>
            </w:pPr>
            <w:r>
              <w:t>Monday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6A3F87B4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2245E905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6F093C7B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50622874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60B6C806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5F247EDF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1624120C" w14:textId="77777777" w:rsidR="00680EF1" w:rsidRPr="000A2B55" w:rsidRDefault="00680EF1" w:rsidP="00680EF1"/>
        </w:tc>
      </w:tr>
      <w:tr w:rsidR="00680EF1" w:rsidRPr="000A2B55" w14:paraId="138E6601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0931B98C" w14:textId="77777777" w:rsidR="00680EF1" w:rsidRPr="000A2B55" w:rsidRDefault="00680EF1" w:rsidP="00680EF1">
            <w:pPr>
              <w:pStyle w:val="Heading3"/>
            </w:pPr>
            <w:r>
              <w:t>Tuesday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53A7D553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68AFAF99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36F06C08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406D3484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38847BFA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4D94FF5C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68154895" w14:textId="77777777" w:rsidR="00680EF1" w:rsidRPr="000A2B55" w:rsidRDefault="00680EF1" w:rsidP="00680EF1"/>
        </w:tc>
      </w:tr>
      <w:tr w:rsidR="00680EF1" w:rsidRPr="000A2B55" w14:paraId="1A216C37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58EC0117" w14:textId="77777777" w:rsidR="00680EF1" w:rsidRPr="000A2B55" w:rsidRDefault="00680EF1" w:rsidP="00680EF1">
            <w:pPr>
              <w:pStyle w:val="Heading3"/>
            </w:pPr>
            <w:r>
              <w:t>Wednesday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70F2A931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2851B4D6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61934F48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6B555951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4450624D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5AD7F0C6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293CBCBD" w14:textId="77777777" w:rsidR="00680EF1" w:rsidRPr="000A2B55" w:rsidRDefault="00680EF1" w:rsidP="00680EF1"/>
        </w:tc>
      </w:tr>
      <w:tr w:rsidR="00680EF1" w:rsidRPr="000A2B55" w14:paraId="6B4BCDB0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0F412D62" w14:textId="77777777" w:rsidR="00680EF1" w:rsidRPr="000A2B55" w:rsidRDefault="00680EF1" w:rsidP="00680EF1">
            <w:pPr>
              <w:pStyle w:val="Heading3"/>
            </w:pPr>
            <w:r>
              <w:t>Thursday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5276D34E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339534D9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7E1936AE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2853A6DA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2C34B391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7CD98841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404D29DD" w14:textId="77777777" w:rsidR="00680EF1" w:rsidRPr="000A2B55" w:rsidRDefault="00680EF1" w:rsidP="00680EF1"/>
        </w:tc>
      </w:tr>
      <w:tr w:rsidR="00680EF1" w:rsidRPr="000A2B55" w14:paraId="4BC2492E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561EC0F0" w14:textId="77777777" w:rsidR="00680EF1" w:rsidRPr="000A2B55" w:rsidRDefault="00680EF1" w:rsidP="00680EF1">
            <w:pPr>
              <w:pStyle w:val="Heading3"/>
            </w:pPr>
            <w:r>
              <w:t>Friday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74DC9585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4D610374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1DCE67F6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127714A6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7D5FD455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6061AB47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1DF499F0" w14:textId="77777777" w:rsidR="00680EF1" w:rsidRPr="000A2B55" w:rsidRDefault="00680EF1" w:rsidP="00680EF1"/>
        </w:tc>
      </w:tr>
      <w:tr w:rsidR="00680EF1" w:rsidRPr="000A2B55" w14:paraId="2355F318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777E3E01" w14:textId="77777777" w:rsidR="00680EF1" w:rsidRPr="000A2B55" w:rsidRDefault="00680EF1" w:rsidP="00680EF1">
            <w:pPr>
              <w:pStyle w:val="Heading3"/>
            </w:pPr>
            <w:r>
              <w:t>Saturday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411D9377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26AF13AC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2592865A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0138EE82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0022B378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4E4BA596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471C4A29" w14:textId="77777777" w:rsidR="00680EF1" w:rsidRPr="000A2B55" w:rsidRDefault="00680EF1" w:rsidP="00680EF1"/>
        </w:tc>
      </w:tr>
      <w:tr w:rsidR="00680EF1" w:rsidRPr="000A2B55" w14:paraId="5237B126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335B9E49" w14:textId="77777777" w:rsidR="00680EF1" w:rsidRPr="000A2B55" w:rsidRDefault="00680EF1" w:rsidP="00680EF1">
            <w:pPr>
              <w:pStyle w:val="Heading3"/>
            </w:pPr>
            <w:r>
              <w:t>Sunday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5CD423B2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516A40F3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744A8995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6A8D1B21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4256A086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1058FEDD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41361105" w14:textId="77777777" w:rsidR="00680EF1" w:rsidRPr="000A2B55" w:rsidRDefault="00680EF1" w:rsidP="00680EF1"/>
        </w:tc>
      </w:tr>
    </w:tbl>
    <w:p w14:paraId="26223180" w14:textId="77777777" w:rsidR="00680EF1" w:rsidRDefault="00680EF1" w:rsidP="00B203D0"/>
    <w:p w14:paraId="72F5732A" w14:textId="77777777" w:rsidR="00680EF1" w:rsidRDefault="00680EF1" w:rsidP="00B203D0"/>
    <w:p w14:paraId="13E3EA6A" w14:textId="77777777" w:rsidR="00680EF1" w:rsidRDefault="00680EF1" w:rsidP="00B203D0"/>
    <w:p w14:paraId="29B8181C" w14:textId="77777777" w:rsidR="00680EF1" w:rsidRDefault="00680EF1" w:rsidP="00B203D0"/>
    <w:p w14:paraId="08A5F728" w14:textId="77777777" w:rsidR="00680EF1" w:rsidRDefault="00680EF1" w:rsidP="00B203D0"/>
    <w:p w14:paraId="5343C802" w14:textId="77777777" w:rsidR="00680EF1" w:rsidRDefault="00680EF1" w:rsidP="00B203D0"/>
    <w:p w14:paraId="069B34C6" w14:textId="77777777" w:rsidR="00680EF1" w:rsidRDefault="00680EF1" w:rsidP="00B203D0"/>
    <w:tbl>
      <w:tblPr>
        <w:tblpPr w:leftFromText="180" w:rightFromText="180" w:vertAnchor="page" w:horzAnchor="margin" w:tblpXSpec="center" w:tblpY="1681"/>
        <w:tblW w:w="14103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  <w:tblDescription w:val="First table contains information about name and date. Second table contains homework schedule"/>
      </w:tblPr>
      <w:tblGrid>
        <w:gridCol w:w="1601"/>
        <w:gridCol w:w="1786"/>
        <w:gridCol w:w="1786"/>
        <w:gridCol w:w="1786"/>
        <w:gridCol w:w="1786"/>
        <w:gridCol w:w="1786"/>
        <w:gridCol w:w="1786"/>
        <w:gridCol w:w="1786"/>
      </w:tblGrid>
      <w:tr w:rsidR="00680EF1" w:rsidRPr="00680EF1" w14:paraId="12DBCB59" w14:textId="77777777" w:rsidTr="00680EF1">
        <w:trPr>
          <w:trHeight w:val="420"/>
          <w:tblHeader/>
        </w:trPr>
        <w:tc>
          <w:tcPr>
            <w:tcW w:w="1601" w:type="dxa"/>
            <w:shd w:val="clear" w:color="auto" w:fill="DAEEF3" w:themeFill="accent5" w:themeFillTint="33"/>
            <w:vAlign w:val="center"/>
          </w:tcPr>
          <w:p w14:paraId="419D0CA4" w14:textId="77777777" w:rsidR="00680EF1" w:rsidRPr="00680EF1" w:rsidRDefault="00680EF1" w:rsidP="00680EF1">
            <w:pPr>
              <w:pStyle w:val="Heading3"/>
              <w:rPr>
                <w:u w:val="single"/>
              </w:rPr>
            </w:pP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40FABD5B" w14:textId="77777777" w:rsidR="00680EF1" w:rsidRPr="00680EF1" w:rsidRDefault="00680EF1" w:rsidP="00680EF1">
            <w:pPr>
              <w:pStyle w:val="Heading3"/>
            </w:pPr>
            <w:r w:rsidRPr="00680EF1">
              <w:t>1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6E3F145D" w14:textId="77777777" w:rsidR="00680EF1" w:rsidRPr="00680EF1" w:rsidRDefault="00680EF1" w:rsidP="00680EF1">
            <w:pPr>
              <w:pStyle w:val="Heading3"/>
            </w:pPr>
            <w:r w:rsidRPr="00680EF1">
              <w:t>2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04FD187E" w14:textId="77777777" w:rsidR="00680EF1" w:rsidRPr="00680EF1" w:rsidRDefault="00680EF1" w:rsidP="00680EF1">
            <w:pPr>
              <w:pStyle w:val="Heading3"/>
            </w:pPr>
            <w:r w:rsidRPr="00680EF1">
              <w:t>3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7CA1520B" w14:textId="77777777" w:rsidR="00680EF1" w:rsidRPr="00680EF1" w:rsidRDefault="00680EF1" w:rsidP="00680EF1">
            <w:pPr>
              <w:pStyle w:val="Heading3"/>
            </w:pPr>
            <w:r w:rsidRPr="00680EF1">
              <w:t>4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53D559A5" w14:textId="77777777" w:rsidR="00680EF1" w:rsidRPr="00680EF1" w:rsidRDefault="00680EF1" w:rsidP="00680EF1">
            <w:pPr>
              <w:pStyle w:val="Heading3"/>
            </w:pPr>
            <w:r w:rsidRPr="00680EF1">
              <w:t>5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3ADCED47" w14:textId="77777777" w:rsidR="00680EF1" w:rsidRPr="00680EF1" w:rsidRDefault="00680EF1" w:rsidP="00680EF1">
            <w:pPr>
              <w:pStyle w:val="Heading3"/>
            </w:pPr>
            <w:r w:rsidRPr="00680EF1">
              <w:t>6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48878A91" w14:textId="77777777" w:rsidR="00680EF1" w:rsidRPr="00680EF1" w:rsidRDefault="00680EF1" w:rsidP="00680EF1">
            <w:pPr>
              <w:pStyle w:val="Heading3"/>
            </w:pPr>
            <w:r w:rsidRPr="00680EF1">
              <w:t>7</w:t>
            </w:r>
          </w:p>
        </w:tc>
      </w:tr>
      <w:tr w:rsidR="00680EF1" w:rsidRPr="000A2B55" w14:paraId="6720DF4A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1514D3AD" w14:textId="77777777" w:rsidR="00680EF1" w:rsidRPr="000A2B55" w:rsidRDefault="00680EF1" w:rsidP="00680EF1">
            <w:pPr>
              <w:pStyle w:val="Heading3"/>
            </w:pPr>
            <w:r>
              <w:t>Monday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5B094C1E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0EBA048D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114D4D0C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5D918532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32AFC614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1C4EAADC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10FD793D" w14:textId="77777777" w:rsidR="00680EF1" w:rsidRPr="000A2B55" w:rsidRDefault="00680EF1" w:rsidP="00680EF1"/>
        </w:tc>
      </w:tr>
      <w:tr w:rsidR="00680EF1" w:rsidRPr="000A2B55" w14:paraId="771919B0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73231AAF" w14:textId="77777777" w:rsidR="00680EF1" w:rsidRPr="000A2B55" w:rsidRDefault="00680EF1" w:rsidP="00680EF1">
            <w:pPr>
              <w:pStyle w:val="Heading3"/>
            </w:pPr>
            <w:r>
              <w:t>Tuesday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24C38EA2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7D43956B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24C82F65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2ECF038B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56C7BAC5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4754F826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21C0A8D1" w14:textId="77777777" w:rsidR="00680EF1" w:rsidRPr="000A2B55" w:rsidRDefault="00680EF1" w:rsidP="00680EF1"/>
        </w:tc>
      </w:tr>
      <w:tr w:rsidR="00680EF1" w:rsidRPr="000A2B55" w14:paraId="64B6E598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18FB64E2" w14:textId="77777777" w:rsidR="00680EF1" w:rsidRPr="000A2B55" w:rsidRDefault="00680EF1" w:rsidP="00680EF1">
            <w:pPr>
              <w:pStyle w:val="Heading3"/>
            </w:pPr>
            <w:r>
              <w:t>Wednesday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7F59F3F6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38F1179C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14237D3D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30883E2A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75C5A327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3A10FD77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38D88018" w14:textId="77777777" w:rsidR="00680EF1" w:rsidRPr="000A2B55" w:rsidRDefault="00680EF1" w:rsidP="00680EF1"/>
        </w:tc>
      </w:tr>
      <w:tr w:rsidR="00680EF1" w:rsidRPr="000A2B55" w14:paraId="719FCE74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5792DFFE" w14:textId="77777777" w:rsidR="00680EF1" w:rsidRPr="000A2B55" w:rsidRDefault="00680EF1" w:rsidP="00680EF1">
            <w:pPr>
              <w:pStyle w:val="Heading3"/>
            </w:pPr>
            <w:r>
              <w:t>Thursday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38A80311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208A7D51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7BF6539B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33F25094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720A0D90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06B73850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3DF8173A" w14:textId="77777777" w:rsidR="00680EF1" w:rsidRPr="000A2B55" w:rsidRDefault="00680EF1" w:rsidP="00680EF1"/>
        </w:tc>
      </w:tr>
      <w:tr w:rsidR="00680EF1" w:rsidRPr="000A2B55" w14:paraId="3DC99B91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1AC035CC" w14:textId="77777777" w:rsidR="00680EF1" w:rsidRPr="000A2B55" w:rsidRDefault="00680EF1" w:rsidP="00680EF1">
            <w:pPr>
              <w:pStyle w:val="Heading3"/>
            </w:pPr>
            <w:r>
              <w:t>Friday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5ADC9E1C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5CAA918E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169ED851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66DD6C32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578CB306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4BBCC67E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2417BD65" w14:textId="77777777" w:rsidR="00680EF1" w:rsidRPr="000A2B55" w:rsidRDefault="00680EF1" w:rsidP="00680EF1"/>
        </w:tc>
      </w:tr>
      <w:tr w:rsidR="00680EF1" w:rsidRPr="000A2B55" w14:paraId="00CFFD0F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7A61D546" w14:textId="77777777" w:rsidR="00680EF1" w:rsidRPr="000A2B55" w:rsidRDefault="00680EF1" w:rsidP="00680EF1">
            <w:pPr>
              <w:pStyle w:val="Heading3"/>
            </w:pPr>
            <w:r>
              <w:t>Saturday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163FE933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2CE20C4A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76FE46A6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13E9515B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78E2DE0E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326DC2A9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37D1A5BC" w14:textId="77777777" w:rsidR="00680EF1" w:rsidRPr="000A2B55" w:rsidRDefault="00680EF1" w:rsidP="00680EF1"/>
        </w:tc>
      </w:tr>
      <w:tr w:rsidR="00680EF1" w:rsidRPr="000A2B55" w14:paraId="60AC03B7" w14:textId="77777777" w:rsidTr="00680EF1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462BE12B" w14:textId="77777777" w:rsidR="00680EF1" w:rsidRPr="000A2B55" w:rsidRDefault="00680EF1" w:rsidP="00680EF1">
            <w:pPr>
              <w:pStyle w:val="Heading3"/>
            </w:pPr>
            <w:r>
              <w:t>Sunday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1C6A1BB8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2DB632C5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41C669A3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73CF6349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7620D5E3" w14:textId="77777777" w:rsidR="00680EF1" w:rsidRPr="000A2B55" w:rsidRDefault="00680EF1" w:rsidP="00680EF1"/>
        </w:tc>
        <w:tc>
          <w:tcPr>
            <w:tcW w:w="1786" w:type="dxa"/>
            <w:shd w:val="clear" w:color="auto" w:fill="auto"/>
          </w:tcPr>
          <w:p w14:paraId="64BA54BB" w14:textId="77777777" w:rsidR="00680EF1" w:rsidRPr="000A2B55" w:rsidRDefault="00680EF1" w:rsidP="00680EF1"/>
        </w:tc>
        <w:tc>
          <w:tcPr>
            <w:tcW w:w="1786" w:type="dxa"/>
            <w:shd w:val="clear" w:color="auto" w:fill="F2F2F2" w:themeFill="background1" w:themeFillShade="F2"/>
          </w:tcPr>
          <w:p w14:paraId="5B518018" w14:textId="77777777" w:rsidR="00680EF1" w:rsidRPr="000A2B55" w:rsidRDefault="00680EF1" w:rsidP="00680EF1"/>
        </w:tc>
      </w:tr>
    </w:tbl>
    <w:p w14:paraId="308DA221" w14:textId="22296ED4" w:rsidR="00680EF1" w:rsidRDefault="00680EF1" w:rsidP="00B203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D85F2" wp14:editId="35BC726F">
                <wp:simplePos x="0" y="0"/>
                <wp:positionH relativeFrom="column">
                  <wp:posOffset>247650</wp:posOffset>
                </wp:positionH>
                <wp:positionV relativeFrom="paragraph">
                  <wp:posOffset>-304800</wp:posOffset>
                </wp:positionV>
                <wp:extent cx="7981950" cy="447675"/>
                <wp:effectExtent l="0" t="0" r="19050" b="28575"/>
                <wp:wrapNone/>
                <wp:docPr id="19677835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176C01" w14:textId="329BBE97" w:rsidR="00680EF1" w:rsidRPr="00680EF1" w:rsidRDefault="00680EF1" w:rsidP="00680E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0EF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Class I-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D85F2" id="_x0000_s1028" type="#_x0000_t202" style="position:absolute;margin-left:19.5pt;margin-top:-24pt;width:628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" fillcolor="white [3201]" strokecolor="white [3212]" strokeweight=".5pt">
                <v:textbox>
                  <w:txbxContent>
                    <w:p w14:paraId="42176C01" w14:textId="329BBE97" w:rsidR="00680EF1" w:rsidRPr="00680EF1" w:rsidRDefault="00680EF1" w:rsidP="00680E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80EF1">
                        <w:rPr>
                          <w:b/>
                          <w:bCs/>
                          <w:sz w:val="48"/>
                          <w:szCs w:val="48"/>
                        </w:rPr>
                        <w:t>Class I-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2B04665" w14:textId="77777777" w:rsidR="00680EF1" w:rsidRDefault="00680EF1" w:rsidP="00B203D0"/>
    <w:p w14:paraId="354A3AC5" w14:textId="77777777" w:rsidR="00680EF1" w:rsidRDefault="00680EF1" w:rsidP="00B203D0"/>
    <w:p w14:paraId="2C10C756" w14:textId="77777777" w:rsidR="00680EF1" w:rsidRDefault="00680EF1" w:rsidP="00B203D0"/>
    <w:p w14:paraId="38ABF507" w14:textId="77777777" w:rsidR="00680EF1" w:rsidRDefault="00680EF1" w:rsidP="00B203D0"/>
    <w:p w14:paraId="3D6429F2" w14:textId="77777777" w:rsidR="00680EF1" w:rsidRDefault="00680EF1" w:rsidP="00B203D0"/>
    <w:p w14:paraId="0388F42B" w14:textId="77777777" w:rsidR="00680EF1" w:rsidRDefault="00680EF1" w:rsidP="00B203D0"/>
    <w:p w14:paraId="3711D70C" w14:textId="77777777" w:rsidR="00680EF1" w:rsidRDefault="00680EF1" w:rsidP="00B203D0"/>
    <w:p w14:paraId="6E238F0F" w14:textId="77777777" w:rsidR="00680EF1" w:rsidRDefault="00680EF1" w:rsidP="00B203D0"/>
    <w:tbl>
      <w:tblPr>
        <w:tblW w:w="0" w:type="auto"/>
        <w:tblInd w:w="-42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  <w:tblDescription w:val="First table contains information about name and date. Second table contains homework schedule"/>
      </w:tblPr>
      <w:tblGrid>
        <w:gridCol w:w="1601"/>
        <w:gridCol w:w="1786"/>
        <w:gridCol w:w="1786"/>
        <w:gridCol w:w="1786"/>
        <w:gridCol w:w="1786"/>
        <w:gridCol w:w="1786"/>
        <w:gridCol w:w="1786"/>
        <w:gridCol w:w="1786"/>
      </w:tblGrid>
      <w:tr w:rsidR="00680EF1" w:rsidRPr="00680EF1" w14:paraId="5B43BEDF" w14:textId="77777777" w:rsidTr="005202AB">
        <w:trPr>
          <w:trHeight w:val="420"/>
          <w:tblHeader/>
        </w:trPr>
        <w:tc>
          <w:tcPr>
            <w:tcW w:w="1601" w:type="dxa"/>
            <w:shd w:val="clear" w:color="auto" w:fill="DAEEF3" w:themeFill="accent5" w:themeFillTint="33"/>
            <w:vAlign w:val="center"/>
          </w:tcPr>
          <w:p w14:paraId="6534216B" w14:textId="77777777" w:rsidR="00680EF1" w:rsidRPr="00680EF1" w:rsidRDefault="00680EF1" w:rsidP="005202AB">
            <w:pPr>
              <w:pStyle w:val="Heading3"/>
              <w:rPr>
                <w:u w:val="single"/>
              </w:rPr>
            </w:pP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1BF2E02A" w14:textId="77777777" w:rsidR="00680EF1" w:rsidRPr="00680EF1" w:rsidRDefault="00680EF1" w:rsidP="005202AB">
            <w:pPr>
              <w:pStyle w:val="Heading3"/>
            </w:pPr>
            <w:r w:rsidRPr="00680EF1">
              <w:t>1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4F8E5A03" w14:textId="77777777" w:rsidR="00680EF1" w:rsidRPr="00680EF1" w:rsidRDefault="00680EF1" w:rsidP="005202AB">
            <w:pPr>
              <w:pStyle w:val="Heading3"/>
            </w:pPr>
            <w:r w:rsidRPr="00680EF1">
              <w:t>2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23200C1E" w14:textId="77777777" w:rsidR="00680EF1" w:rsidRPr="00680EF1" w:rsidRDefault="00680EF1" w:rsidP="005202AB">
            <w:pPr>
              <w:pStyle w:val="Heading3"/>
            </w:pPr>
            <w:r w:rsidRPr="00680EF1">
              <w:t>3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1F7DAB60" w14:textId="77777777" w:rsidR="00680EF1" w:rsidRPr="00680EF1" w:rsidRDefault="00680EF1" w:rsidP="005202AB">
            <w:pPr>
              <w:pStyle w:val="Heading3"/>
            </w:pPr>
            <w:r w:rsidRPr="00680EF1">
              <w:t>4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33243880" w14:textId="77777777" w:rsidR="00680EF1" w:rsidRPr="00680EF1" w:rsidRDefault="00680EF1" w:rsidP="005202AB">
            <w:pPr>
              <w:pStyle w:val="Heading3"/>
            </w:pPr>
            <w:r w:rsidRPr="00680EF1">
              <w:t>5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0F9849F0" w14:textId="77777777" w:rsidR="00680EF1" w:rsidRPr="00680EF1" w:rsidRDefault="00680EF1" w:rsidP="005202AB">
            <w:pPr>
              <w:pStyle w:val="Heading3"/>
            </w:pPr>
            <w:r w:rsidRPr="00680EF1">
              <w:t>6</w:t>
            </w:r>
          </w:p>
        </w:tc>
        <w:tc>
          <w:tcPr>
            <w:tcW w:w="1786" w:type="dxa"/>
            <w:shd w:val="clear" w:color="auto" w:fill="DAEEF3" w:themeFill="accent5" w:themeFillTint="33"/>
            <w:vAlign w:val="center"/>
          </w:tcPr>
          <w:p w14:paraId="605941F2" w14:textId="77777777" w:rsidR="00680EF1" w:rsidRPr="00680EF1" w:rsidRDefault="00680EF1" w:rsidP="005202AB">
            <w:pPr>
              <w:pStyle w:val="Heading3"/>
            </w:pPr>
            <w:r w:rsidRPr="00680EF1">
              <w:t>7</w:t>
            </w:r>
          </w:p>
        </w:tc>
      </w:tr>
      <w:tr w:rsidR="00680EF1" w:rsidRPr="000A2B55" w14:paraId="39570B10" w14:textId="77777777" w:rsidTr="005202AB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50FE68AC" w14:textId="77777777" w:rsidR="00680EF1" w:rsidRPr="000A2B55" w:rsidRDefault="00680EF1" w:rsidP="005202AB">
            <w:pPr>
              <w:pStyle w:val="Heading3"/>
            </w:pPr>
            <w:r>
              <w:t>Monday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4B026B65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36DEE486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1FF1B290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165BF58A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60E75D96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26FE3503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01446EB0" w14:textId="77777777" w:rsidR="00680EF1" w:rsidRPr="000A2B55" w:rsidRDefault="00680EF1" w:rsidP="005202AB"/>
        </w:tc>
      </w:tr>
      <w:tr w:rsidR="00680EF1" w:rsidRPr="000A2B55" w14:paraId="6AC677DD" w14:textId="77777777" w:rsidTr="005202AB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5B503656" w14:textId="77777777" w:rsidR="00680EF1" w:rsidRPr="000A2B55" w:rsidRDefault="00680EF1" w:rsidP="005202AB">
            <w:pPr>
              <w:pStyle w:val="Heading3"/>
            </w:pPr>
            <w:r>
              <w:t>Tuesday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2F415829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78DFEB57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41546FA0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5F4B3340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62FA0E31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2DFF55E1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378E57AE" w14:textId="77777777" w:rsidR="00680EF1" w:rsidRPr="000A2B55" w:rsidRDefault="00680EF1" w:rsidP="005202AB"/>
        </w:tc>
      </w:tr>
      <w:tr w:rsidR="00680EF1" w:rsidRPr="000A2B55" w14:paraId="653DC25D" w14:textId="77777777" w:rsidTr="005202AB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5AF14854" w14:textId="77777777" w:rsidR="00680EF1" w:rsidRPr="000A2B55" w:rsidRDefault="00680EF1" w:rsidP="005202AB">
            <w:pPr>
              <w:pStyle w:val="Heading3"/>
            </w:pPr>
            <w:r>
              <w:t>Wednesday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75709FD8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7CB11FCB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321DB88A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393D6179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02D1228C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2C270231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6F8BE785" w14:textId="77777777" w:rsidR="00680EF1" w:rsidRPr="000A2B55" w:rsidRDefault="00680EF1" w:rsidP="005202AB"/>
        </w:tc>
      </w:tr>
      <w:tr w:rsidR="00680EF1" w:rsidRPr="000A2B55" w14:paraId="585B7F4F" w14:textId="77777777" w:rsidTr="005202AB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0D565D1A" w14:textId="77777777" w:rsidR="00680EF1" w:rsidRPr="000A2B55" w:rsidRDefault="00680EF1" w:rsidP="005202AB">
            <w:pPr>
              <w:pStyle w:val="Heading3"/>
            </w:pPr>
            <w:r>
              <w:t>Thursday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453E76D3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08616854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1BEC12AB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4A94EDC8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4E72EC52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29E0D763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31B3C363" w14:textId="77777777" w:rsidR="00680EF1" w:rsidRPr="000A2B55" w:rsidRDefault="00680EF1" w:rsidP="005202AB"/>
        </w:tc>
      </w:tr>
      <w:tr w:rsidR="00680EF1" w:rsidRPr="000A2B55" w14:paraId="6C5797CB" w14:textId="77777777" w:rsidTr="005202AB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492FEB71" w14:textId="77777777" w:rsidR="00680EF1" w:rsidRPr="000A2B55" w:rsidRDefault="00680EF1" w:rsidP="005202AB">
            <w:pPr>
              <w:pStyle w:val="Heading3"/>
            </w:pPr>
            <w:r>
              <w:t>Friday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4E681D8D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0B42795A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10361DFB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0728E713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473582EB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6AEC41FE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04AC9833" w14:textId="77777777" w:rsidR="00680EF1" w:rsidRPr="000A2B55" w:rsidRDefault="00680EF1" w:rsidP="005202AB"/>
        </w:tc>
      </w:tr>
      <w:tr w:rsidR="00680EF1" w:rsidRPr="000A2B55" w14:paraId="1D7ED171" w14:textId="77777777" w:rsidTr="005202AB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77673A95" w14:textId="77777777" w:rsidR="00680EF1" w:rsidRPr="000A2B55" w:rsidRDefault="00680EF1" w:rsidP="005202AB">
            <w:pPr>
              <w:pStyle w:val="Heading3"/>
            </w:pPr>
            <w:r>
              <w:t>Saturday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4E3F5F70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703D2885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7548788A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78453AA5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12E7B72B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5E6A9D66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3B253569" w14:textId="77777777" w:rsidR="00680EF1" w:rsidRPr="000A2B55" w:rsidRDefault="00680EF1" w:rsidP="005202AB"/>
        </w:tc>
      </w:tr>
      <w:tr w:rsidR="00680EF1" w:rsidRPr="000A2B55" w14:paraId="0B443C70" w14:textId="77777777" w:rsidTr="005202AB">
        <w:trPr>
          <w:trHeight w:val="792"/>
        </w:trPr>
        <w:tc>
          <w:tcPr>
            <w:tcW w:w="1601" w:type="dxa"/>
            <w:shd w:val="clear" w:color="auto" w:fill="DAEEF3" w:themeFill="accent5" w:themeFillTint="33"/>
            <w:noWrap/>
            <w:vAlign w:val="center"/>
          </w:tcPr>
          <w:p w14:paraId="25359CCA" w14:textId="77777777" w:rsidR="00680EF1" w:rsidRPr="000A2B55" w:rsidRDefault="00680EF1" w:rsidP="005202AB">
            <w:pPr>
              <w:pStyle w:val="Heading3"/>
            </w:pPr>
            <w:r>
              <w:t>Sunday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14CCC8D4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0F411F85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5062F520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7F62B539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08CF3B6E" w14:textId="77777777" w:rsidR="00680EF1" w:rsidRPr="000A2B55" w:rsidRDefault="00680EF1" w:rsidP="005202AB"/>
        </w:tc>
        <w:tc>
          <w:tcPr>
            <w:tcW w:w="1786" w:type="dxa"/>
            <w:shd w:val="clear" w:color="auto" w:fill="auto"/>
          </w:tcPr>
          <w:p w14:paraId="112797D9" w14:textId="77777777" w:rsidR="00680EF1" w:rsidRPr="000A2B55" w:rsidRDefault="00680EF1" w:rsidP="005202AB"/>
        </w:tc>
        <w:tc>
          <w:tcPr>
            <w:tcW w:w="1786" w:type="dxa"/>
            <w:shd w:val="clear" w:color="auto" w:fill="F2F2F2" w:themeFill="background1" w:themeFillShade="F2"/>
          </w:tcPr>
          <w:p w14:paraId="36F90BBE" w14:textId="77777777" w:rsidR="00680EF1" w:rsidRPr="000A2B55" w:rsidRDefault="00680EF1" w:rsidP="005202AB"/>
        </w:tc>
      </w:tr>
    </w:tbl>
    <w:p w14:paraId="0CA52415" w14:textId="4273C399" w:rsidR="00441DD7" w:rsidRDefault="00680EF1" w:rsidP="00B203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6BDAF" wp14:editId="5442CAE4">
                <wp:simplePos x="0" y="0"/>
                <wp:positionH relativeFrom="column">
                  <wp:posOffset>666750</wp:posOffset>
                </wp:positionH>
                <wp:positionV relativeFrom="paragraph">
                  <wp:posOffset>-5560060</wp:posOffset>
                </wp:positionV>
                <wp:extent cx="7981950" cy="447675"/>
                <wp:effectExtent l="0" t="0" r="19050" b="28575"/>
                <wp:wrapNone/>
                <wp:docPr id="11677498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3347BC" w14:textId="7BF83A0C" w:rsidR="00680EF1" w:rsidRPr="00680EF1" w:rsidRDefault="00680EF1" w:rsidP="00680E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0EF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Class I-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6BDAF" id="_x0000_s1029" type="#_x0000_t202" style="position:absolute;margin-left:52.5pt;margin-top:-437.8pt;width:628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" fillcolor="white [3201]" strokecolor="white [3212]" strokeweight=".5pt">
                <v:textbox>
                  <w:txbxContent>
                    <w:p w14:paraId="603347BC" w14:textId="7BF83A0C" w:rsidR="00680EF1" w:rsidRPr="00680EF1" w:rsidRDefault="00680EF1" w:rsidP="00680E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80EF1">
                        <w:rPr>
                          <w:b/>
                          <w:bCs/>
                          <w:sz w:val="48"/>
                          <w:szCs w:val="48"/>
                        </w:rPr>
                        <w:t>Class I-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1DD7" w:rsidSect="000A2B55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781F" w14:textId="77777777" w:rsidR="00680EF1" w:rsidRDefault="00680EF1" w:rsidP="00B9109F">
      <w:r>
        <w:separator/>
      </w:r>
    </w:p>
  </w:endnote>
  <w:endnote w:type="continuationSeparator" w:id="0">
    <w:p w14:paraId="17129804" w14:textId="77777777" w:rsidR="00680EF1" w:rsidRDefault="00680EF1" w:rsidP="00B9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5F366" w14:textId="77777777" w:rsidR="00680EF1" w:rsidRDefault="00680EF1" w:rsidP="00B9109F">
      <w:r>
        <w:separator/>
      </w:r>
    </w:p>
  </w:footnote>
  <w:footnote w:type="continuationSeparator" w:id="0">
    <w:p w14:paraId="692864E3" w14:textId="77777777" w:rsidR="00680EF1" w:rsidRDefault="00680EF1" w:rsidP="00B91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564FC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2282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AA1F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B8D2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B819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E9B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569F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A2442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F83D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6E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7027431">
    <w:abstractNumId w:val="9"/>
  </w:num>
  <w:num w:numId="2" w16cid:durableId="1323660956">
    <w:abstractNumId w:val="7"/>
  </w:num>
  <w:num w:numId="3" w16cid:durableId="211968815">
    <w:abstractNumId w:val="6"/>
  </w:num>
  <w:num w:numId="4" w16cid:durableId="1273393314">
    <w:abstractNumId w:val="5"/>
  </w:num>
  <w:num w:numId="5" w16cid:durableId="128787029">
    <w:abstractNumId w:val="4"/>
  </w:num>
  <w:num w:numId="6" w16cid:durableId="474832898">
    <w:abstractNumId w:val="8"/>
  </w:num>
  <w:num w:numId="7" w16cid:durableId="355547194">
    <w:abstractNumId w:val="3"/>
  </w:num>
  <w:num w:numId="8" w16cid:durableId="746221295">
    <w:abstractNumId w:val="2"/>
  </w:num>
  <w:num w:numId="9" w16cid:durableId="1384016124">
    <w:abstractNumId w:val="1"/>
  </w:num>
  <w:num w:numId="10" w16cid:durableId="19913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F1"/>
    <w:rsid w:val="00035F51"/>
    <w:rsid w:val="000A2B55"/>
    <w:rsid w:val="000F580C"/>
    <w:rsid w:val="00112018"/>
    <w:rsid w:val="001C0E32"/>
    <w:rsid w:val="001C70A2"/>
    <w:rsid w:val="001E0505"/>
    <w:rsid w:val="002A578C"/>
    <w:rsid w:val="002F1CE7"/>
    <w:rsid w:val="00350D85"/>
    <w:rsid w:val="00363071"/>
    <w:rsid w:val="003A7DAF"/>
    <w:rsid w:val="003D4411"/>
    <w:rsid w:val="00441DD7"/>
    <w:rsid w:val="004E0B73"/>
    <w:rsid w:val="00544B7B"/>
    <w:rsid w:val="00555C19"/>
    <w:rsid w:val="005721AC"/>
    <w:rsid w:val="005E48EC"/>
    <w:rsid w:val="00632D2F"/>
    <w:rsid w:val="00680EF1"/>
    <w:rsid w:val="00745595"/>
    <w:rsid w:val="007745C4"/>
    <w:rsid w:val="008156AD"/>
    <w:rsid w:val="008B19BB"/>
    <w:rsid w:val="00964F89"/>
    <w:rsid w:val="009E59D1"/>
    <w:rsid w:val="00A1052D"/>
    <w:rsid w:val="00AC51C3"/>
    <w:rsid w:val="00B203D0"/>
    <w:rsid w:val="00B9109F"/>
    <w:rsid w:val="00BC6536"/>
    <w:rsid w:val="00C21DF9"/>
    <w:rsid w:val="00C22695"/>
    <w:rsid w:val="00CE1A30"/>
    <w:rsid w:val="00D324AF"/>
    <w:rsid w:val="00D826C2"/>
    <w:rsid w:val="00DA4D61"/>
    <w:rsid w:val="00DE1795"/>
    <w:rsid w:val="00EC256D"/>
    <w:rsid w:val="00F158A4"/>
    <w:rsid w:val="00F27739"/>
    <w:rsid w:val="00F34D8F"/>
    <w:rsid w:val="00F86D2B"/>
    <w:rsid w:val="00FC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352CD2"/>
  <w15:docId w15:val="{AFD07206-FFDD-47FE-8F96-A61A6008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0505"/>
  </w:style>
  <w:style w:type="paragraph" w:styleId="Heading1">
    <w:name w:val="heading 1"/>
    <w:basedOn w:val="Normal"/>
    <w:next w:val="Normal"/>
    <w:link w:val="Heading1Char"/>
    <w:qFormat/>
    <w:rsid w:val="00EC256D"/>
    <w:pPr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FC11E7"/>
    <w:pPr>
      <w:jc w:val="right"/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qFormat/>
    <w:rsid w:val="00D826C2"/>
    <w:pPr>
      <w:jc w:val="center"/>
      <w:outlineLvl w:val="2"/>
    </w:pPr>
    <w:rPr>
      <w:rFonts w:asciiTheme="majorHAnsi" w:hAnsiTheme="majorHAnsi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203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203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203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203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03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03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Heading1Char"/>
    <w:link w:val="Heading3"/>
    <w:rsid w:val="00D826C2"/>
    <w:rPr>
      <w:rFonts w:asciiTheme="majorHAnsi" w:hAnsiTheme="majorHAnsi"/>
      <w:b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C256D"/>
    <w:rPr>
      <w:rFonts w:asciiTheme="majorHAnsi" w:hAnsiTheme="majorHAns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C11E7"/>
    <w:rPr>
      <w:rFonts w:asciiTheme="majorHAnsi" w:hAnsiTheme="majorHAnsi"/>
      <w:b/>
      <w:color w:val="595959" w:themeColor="text1" w:themeTint="A6"/>
      <w:sz w:val="32"/>
      <w:szCs w:val="32"/>
    </w:rPr>
  </w:style>
  <w:style w:type="paragraph" w:styleId="BalloonText">
    <w:name w:val="Balloon Text"/>
    <w:basedOn w:val="Normal"/>
    <w:semiHidden/>
    <w:unhideWhenUsed/>
    <w:rsid w:val="00745595"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1E0505"/>
    <w:rPr>
      <w:color w:val="595959" w:themeColor="text1" w:themeTint="A6"/>
    </w:rPr>
  </w:style>
  <w:style w:type="table" w:styleId="TableGrid">
    <w:name w:val="Table Grid"/>
    <w:basedOn w:val="TableNormal"/>
    <w:rsid w:val="00EC2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91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09F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nhideWhenUsed/>
    <w:rsid w:val="00B91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09F"/>
    <w:rPr>
      <w:rFonts w:asciiTheme="minorHAnsi" w:hAnsiTheme="minorHAnsi"/>
      <w:sz w:val="18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B203D0"/>
  </w:style>
  <w:style w:type="paragraph" w:styleId="BlockText">
    <w:name w:val="Block Text"/>
    <w:basedOn w:val="Normal"/>
    <w:semiHidden/>
    <w:unhideWhenUsed/>
    <w:rsid w:val="00FC11E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B203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03D0"/>
  </w:style>
  <w:style w:type="paragraph" w:styleId="BodyText2">
    <w:name w:val="Body Text 2"/>
    <w:basedOn w:val="Normal"/>
    <w:link w:val="BodyText2Char"/>
    <w:semiHidden/>
    <w:unhideWhenUsed/>
    <w:rsid w:val="00B203D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203D0"/>
  </w:style>
  <w:style w:type="paragraph" w:styleId="BodyText3">
    <w:name w:val="Body Text 3"/>
    <w:basedOn w:val="Normal"/>
    <w:link w:val="BodyText3Char"/>
    <w:semiHidden/>
    <w:unhideWhenUsed/>
    <w:rsid w:val="00B203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203D0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B203D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203D0"/>
  </w:style>
  <w:style w:type="paragraph" w:styleId="BodyTextIndent">
    <w:name w:val="Body Text Indent"/>
    <w:basedOn w:val="Normal"/>
    <w:link w:val="BodyTextIndentChar"/>
    <w:semiHidden/>
    <w:unhideWhenUsed/>
    <w:rsid w:val="00B203D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B203D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B203D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203D0"/>
  </w:style>
  <w:style w:type="paragraph" w:styleId="BodyTextIndent2">
    <w:name w:val="Body Text Indent 2"/>
    <w:basedOn w:val="Normal"/>
    <w:link w:val="BodyTextIndent2Char"/>
    <w:semiHidden/>
    <w:unhideWhenUsed/>
    <w:rsid w:val="00B203D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203D0"/>
  </w:style>
  <w:style w:type="paragraph" w:styleId="BodyTextIndent3">
    <w:name w:val="Body Text Indent 3"/>
    <w:basedOn w:val="Normal"/>
    <w:link w:val="BodyTextIndent3Char"/>
    <w:semiHidden/>
    <w:unhideWhenUsed/>
    <w:rsid w:val="00B203D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203D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203D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B203D0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B203D0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B203D0"/>
  </w:style>
  <w:style w:type="table" w:styleId="ColorfulGrid">
    <w:name w:val="Colorful Grid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B203D0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203D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03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20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203D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B203D0"/>
  </w:style>
  <w:style w:type="character" w:customStyle="1" w:styleId="DateChar">
    <w:name w:val="Date Char"/>
    <w:basedOn w:val="DefaultParagraphFont"/>
    <w:link w:val="Date"/>
    <w:semiHidden/>
    <w:rsid w:val="00B203D0"/>
  </w:style>
  <w:style w:type="paragraph" w:styleId="DocumentMap">
    <w:name w:val="Document Map"/>
    <w:basedOn w:val="Normal"/>
    <w:link w:val="DocumentMapChar"/>
    <w:semiHidden/>
    <w:unhideWhenUsed/>
    <w:rsid w:val="00B203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B203D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B203D0"/>
  </w:style>
  <w:style w:type="character" w:customStyle="1" w:styleId="E-mailSignatureChar">
    <w:name w:val="E-mail Signature Char"/>
    <w:basedOn w:val="DefaultParagraphFont"/>
    <w:link w:val="E-mailSignature"/>
    <w:semiHidden/>
    <w:rsid w:val="00B203D0"/>
  </w:style>
  <w:style w:type="character" w:styleId="Emphasis">
    <w:name w:val="Emphasis"/>
    <w:basedOn w:val="DefaultParagraphFont"/>
    <w:semiHidden/>
    <w:unhideWhenUsed/>
    <w:qFormat/>
    <w:rsid w:val="00B203D0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B203D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203D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203D0"/>
    <w:rPr>
      <w:szCs w:val="20"/>
    </w:rPr>
  </w:style>
  <w:style w:type="paragraph" w:styleId="EnvelopeAddress">
    <w:name w:val="envelope address"/>
    <w:basedOn w:val="Normal"/>
    <w:semiHidden/>
    <w:unhideWhenUsed/>
    <w:rsid w:val="00B203D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B203D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B203D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B203D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B203D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203D0"/>
    <w:rPr>
      <w:szCs w:val="20"/>
    </w:rPr>
  </w:style>
  <w:style w:type="table" w:styleId="GridTable1Light">
    <w:name w:val="Grid Table 1 Light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B203D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B203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B203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B203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B203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B203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B203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B203D0"/>
  </w:style>
  <w:style w:type="paragraph" w:styleId="HTMLAddress">
    <w:name w:val="HTML Address"/>
    <w:basedOn w:val="Normal"/>
    <w:link w:val="HTMLAddressChar"/>
    <w:semiHidden/>
    <w:unhideWhenUsed/>
    <w:rsid w:val="00B203D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203D0"/>
    <w:rPr>
      <w:i/>
      <w:iCs/>
    </w:rPr>
  </w:style>
  <w:style w:type="character" w:styleId="HTMLCite">
    <w:name w:val="HTML Cite"/>
    <w:basedOn w:val="DefaultParagraphFont"/>
    <w:semiHidden/>
    <w:unhideWhenUsed/>
    <w:rsid w:val="00B203D0"/>
    <w:rPr>
      <w:i/>
      <w:iCs/>
    </w:rPr>
  </w:style>
  <w:style w:type="character" w:styleId="HTMLCode">
    <w:name w:val="HTML Code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B203D0"/>
    <w:rPr>
      <w:i/>
      <w:iCs/>
    </w:rPr>
  </w:style>
  <w:style w:type="character" w:styleId="HTMLKeyboard">
    <w:name w:val="HTML Keyboard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B203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203D0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B203D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B203D0"/>
    <w:rPr>
      <w:i/>
      <w:iCs/>
    </w:rPr>
  </w:style>
  <w:style w:type="character" w:styleId="Hyperlink">
    <w:name w:val="Hyperlink"/>
    <w:basedOn w:val="DefaultParagraphFont"/>
    <w:semiHidden/>
    <w:unhideWhenUsed/>
    <w:rsid w:val="00B203D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B203D0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B203D0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B203D0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B203D0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B203D0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B203D0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B203D0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B203D0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B203D0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B203D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C11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05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05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050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B203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B203D0"/>
  </w:style>
  <w:style w:type="paragraph" w:styleId="List">
    <w:name w:val="List"/>
    <w:basedOn w:val="Normal"/>
    <w:semiHidden/>
    <w:unhideWhenUsed/>
    <w:rsid w:val="00B203D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B203D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B203D0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B203D0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B203D0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B203D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B203D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B203D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B203D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B203D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B203D0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B203D0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B203D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B203D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B203D0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B203D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B203D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B203D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B203D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B203D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203D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203D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203D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203D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203D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203D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203D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203D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B203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B203D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B203D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B203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203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B203D0"/>
  </w:style>
  <w:style w:type="paragraph" w:styleId="NormalWeb">
    <w:name w:val="Normal (Web)"/>
    <w:basedOn w:val="Normal"/>
    <w:semiHidden/>
    <w:unhideWhenUsed/>
    <w:rsid w:val="00B203D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B203D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B203D0"/>
  </w:style>
  <w:style w:type="character" w:customStyle="1" w:styleId="NoteHeadingChar">
    <w:name w:val="Note Heading Char"/>
    <w:basedOn w:val="DefaultParagraphFont"/>
    <w:link w:val="NoteHeading"/>
    <w:semiHidden/>
    <w:rsid w:val="00B203D0"/>
  </w:style>
  <w:style w:type="character" w:styleId="PageNumber">
    <w:name w:val="page number"/>
    <w:basedOn w:val="DefaultParagraphFont"/>
    <w:semiHidden/>
    <w:unhideWhenUsed/>
    <w:rsid w:val="00B203D0"/>
  </w:style>
  <w:style w:type="table" w:styleId="PlainTable1">
    <w:name w:val="Plain Table 1"/>
    <w:basedOn w:val="TableNormal"/>
    <w:uiPriority w:val="41"/>
    <w:rsid w:val="00B203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203D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203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203D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3D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B203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203D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203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203D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B203D0"/>
  </w:style>
  <w:style w:type="character" w:customStyle="1" w:styleId="SalutationChar">
    <w:name w:val="Salutation Char"/>
    <w:basedOn w:val="DefaultParagraphFont"/>
    <w:link w:val="Salutation"/>
    <w:semiHidden/>
    <w:rsid w:val="00B203D0"/>
  </w:style>
  <w:style w:type="paragraph" w:styleId="Signature">
    <w:name w:val="Signature"/>
    <w:basedOn w:val="Normal"/>
    <w:link w:val="SignatureChar"/>
    <w:semiHidden/>
    <w:unhideWhenUsed/>
    <w:rsid w:val="00B203D0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B203D0"/>
  </w:style>
  <w:style w:type="character" w:styleId="SmartHyperlink">
    <w:name w:val="Smart Hyperlink"/>
    <w:basedOn w:val="DefaultParagraphFont"/>
    <w:uiPriority w:val="99"/>
    <w:semiHidden/>
    <w:unhideWhenUsed/>
    <w:rsid w:val="00B203D0"/>
    <w:rPr>
      <w:u w:val="dotted"/>
    </w:rPr>
  </w:style>
  <w:style w:type="character" w:styleId="Strong">
    <w:name w:val="Strong"/>
    <w:basedOn w:val="DefaultParagraphFont"/>
    <w:semiHidden/>
    <w:unhideWhenUsed/>
    <w:qFormat/>
    <w:rsid w:val="00B203D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B203D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B203D0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203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203D0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B203D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B203D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B203D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B203D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B203D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B203D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B203D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B203D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B203D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B203D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B203D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B203D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B203D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B203D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B203D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B203D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B203D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B203D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B203D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203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B203D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B203D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B203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B203D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B203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B203D0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B203D0"/>
  </w:style>
  <w:style w:type="table" w:styleId="TableProfessional">
    <w:name w:val="Table Professional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B203D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B203D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B203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B203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2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B203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B203D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203D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B203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B2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B203D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B203D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B203D0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B203D0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B203D0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B203D0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B203D0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B203D0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B203D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B203D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3D0"/>
    <w:pPr>
      <w:keepNext/>
      <w:keepLines/>
      <w:spacing w:before="240"/>
      <w:outlineLvl w:val="9"/>
    </w:pPr>
    <w:rPr>
      <w:rFonts w:eastAsiaTheme="majorEastAsia" w:cstheme="majorBidi"/>
      <w:b w:val="0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E05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j\AppData\Roaming\Microsoft\Templates\Weekly%20homework%20sche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 homework schedule</Template>
  <TotalTime>10</TotalTime>
  <Pages>4</Pages>
  <Words>56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Georgie Jacob</dc:creator>
  <cp:lastModifiedBy>Joel Georgie Jacob</cp:lastModifiedBy>
  <cp:revision>1</cp:revision>
  <cp:lastPrinted>2003-10-28T18:51:00Z</cp:lastPrinted>
  <dcterms:created xsi:type="dcterms:W3CDTF">2023-08-06T16:07:00Z</dcterms:created>
  <dcterms:modified xsi:type="dcterms:W3CDTF">2023-08-06T16:17:00Z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TC060900001033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